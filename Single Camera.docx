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BC" w:rsidRDefault="00996AF9">
      <w:pPr>
        <w:pStyle w:val="Standard"/>
        <w:rPr>
          <w:rFonts w:ascii="FreeSerif" w:hAnsi="FreeSerif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FreeSerif" w:hAnsi="FreeSerif"/>
          <w:b/>
          <w:bCs/>
          <w:color w:val="000000"/>
          <w:sz w:val="36"/>
          <w:szCs w:val="36"/>
        </w:rPr>
        <w:t>Raspberry pi Webcam</w:t>
      </w:r>
    </w:p>
    <w:p w:rsidR="004058BC" w:rsidRDefault="004058BC">
      <w:pPr>
        <w:pStyle w:val="Standard"/>
        <w:rPr>
          <w:rFonts w:ascii="FreeSerif" w:hAnsi="FreeSerif"/>
          <w:b/>
          <w:bCs/>
          <w:color w:val="000000"/>
          <w:sz w:val="36"/>
          <w:szCs w:val="36"/>
        </w:rPr>
      </w:pPr>
    </w:p>
    <w:p w:rsidR="004058BC" w:rsidRDefault="00996AF9">
      <w:pPr>
        <w:pStyle w:val="Standard"/>
        <w:rPr>
          <w:rFonts w:ascii="FreeSerif" w:hAnsi="FreeSerif"/>
          <w:b/>
          <w:bCs/>
          <w:color w:val="000000"/>
          <w:sz w:val="30"/>
          <w:szCs w:val="30"/>
        </w:rPr>
      </w:pPr>
      <w:r>
        <w:rPr>
          <w:rFonts w:ascii="FreeSerif" w:hAnsi="FreeSerif"/>
          <w:b/>
          <w:bCs/>
          <w:color w:val="000000"/>
          <w:sz w:val="30"/>
          <w:szCs w:val="30"/>
        </w:rPr>
        <w:t>What do you need: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raspberry pi (latest model preffered)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microsdcard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dongle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raspberry pi camera module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keyboard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mouse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screen</w:t>
      </w:r>
    </w:p>
    <w:p w:rsidR="004058BC" w:rsidRDefault="00996AF9">
      <w:pPr>
        <w:pStyle w:val="Standard"/>
        <w:numPr>
          <w:ilvl w:val="0"/>
          <w:numId w:val="1"/>
        </w:numPr>
        <w:rPr>
          <w:rFonts w:ascii="FreeSerif" w:hAnsi="FreeSerif"/>
          <w:color w:val="000000"/>
          <w:sz w:val="30"/>
          <w:szCs w:val="30"/>
        </w:rPr>
      </w:pPr>
      <w:r>
        <w:rPr>
          <w:rFonts w:ascii="FreeSerif" w:hAnsi="FreeSerif"/>
          <w:color w:val="000000"/>
          <w:sz w:val="30"/>
          <w:szCs w:val="30"/>
        </w:rPr>
        <w:t>hdmi cable</w:t>
      </w:r>
    </w:p>
    <w:p w:rsidR="004058BC" w:rsidRDefault="004058BC">
      <w:pPr>
        <w:pStyle w:val="Standard"/>
        <w:rPr>
          <w:rFonts w:ascii="FreeSerif" w:hAnsi="FreeSerif"/>
          <w:color w:val="000000"/>
          <w:sz w:val="30"/>
          <w:szCs w:val="30"/>
        </w:rPr>
      </w:pPr>
    </w:p>
    <w:p w:rsidR="004058BC" w:rsidRDefault="004058BC">
      <w:pPr>
        <w:pStyle w:val="Standard"/>
        <w:rPr>
          <w:rFonts w:ascii="FreeSerif" w:hAnsi="FreeSerif"/>
          <w:b/>
          <w:bCs/>
          <w:color w:val="000000"/>
          <w:sz w:val="36"/>
          <w:szCs w:val="36"/>
        </w:rPr>
      </w:pPr>
    </w:p>
    <w:p w:rsidR="004058BC" w:rsidRDefault="00996AF9">
      <w:pPr>
        <w:pStyle w:val="Standard"/>
        <w:rPr>
          <w:rFonts w:ascii="FreeSerif" w:hAnsi="FreeSerif"/>
          <w:b/>
          <w:bCs/>
          <w:color w:val="000000"/>
          <w:sz w:val="30"/>
          <w:szCs w:val="30"/>
        </w:rPr>
      </w:pPr>
      <w:r>
        <w:rPr>
          <w:rFonts w:ascii="FreeSerif" w:hAnsi="FreeSerif"/>
          <w:b/>
          <w:bCs/>
          <w:color w:val="000000"/>
          <w:sz w:val="30"/>
          <w:szCs w:val="30"/>
        </w:rPr>
        <w:t>Steps:</w:t>
      </w:r>
    </w:p>
    <w:p w:rsidR="004058BC" w:rsidRDefault="00996AF9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  <w:r>
        <w:rPr>
          <w:rFonts w:ascii="Poppins, 'Open Sans', Helvetica" w:hAnsi="Poppins, 'Open Sans', Helvetica"/>
          <w:color w:val="000000"/>
          <w:sz w:val="26"/>
          <w:szCs w:val="30"/>
        </w:rPr>
        <w:t xml:space="preserve">We will be using </w:t>
      </w:r>
      <w:r>
        <w:rPr>
          <w:rFonts w:ascii="Poppins, 'Open Sans', Helvetica" w:hAnsi="Poppins, 'Open Sans', Helvetica"/>
          <w:color w:val="000000"/>
          <w:sz w:val="26"/>
          <w:szCs w:val="30"/>
        </w:rPr>
        <w:t>the terminal, so open the terminal on the Pi or connect to it via SSH.</w:t>
      </w:r>
    </w:p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996AF9">
      <w:pPr>
        <w:pStyle w:val="Standard"/>
        <w:numPr>
          <w:ilvl w:val="0"/>
          <w:numId w:val="2"/>
        </w:numPr>
        <w:rPr>
          <w:rFonts w:ascii="Poppins, 'Open Sans', Helvetica" w:hAnsi="Poppins, 'Open Sans', Helvetica"/>
          <w:color w:val="000000"/>
          <w:sz w:val="26"/>
          <w:szCs w:val="30"/>
        </w:rPr>
      </w:pPr>
      <w:r>
        <w:rPr>
          <w:rFonts w:ascii="Poppins, 'Open Sans', Helvetica" w:hAnsi="Poppins, 'Open Sans', Helvetica"/>
          <w:color w:val="000000"/>
          <w:sz w:val="26"/>
          <w:szCs w:val="30"/>
        </w:rPr>
        <w:t>update the Raspberry Pi, so you’re running on the latest version.</w:t>
      </w:r>
    </w:p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Standard"/>
              <w:pBdr>
                <w:top w:val="single" w:sz="2" w:space="8" w:color="DEDEE3"/>
                <w:left w:val="single" w:sz="2" w:space="8" w:color="DEDEE3"/>
                <w:bottom w:val="single" w:sz="2" w:space="8" w:color="DEDEE3"/>
                <w:right w:val="single" w:sz="2" w:space="8" w:color="DEDEE3"/>
              </w:pBdr>
              <w:shd w:val="clear" w:color="auto" w:fill="F3F3F7"/>
              <w:spacing w:after="150"/>
            </w:pP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>sudo apt-get update</w:t>
            </w:r>
          </w:p>
          <w:p w:rsidR="004058BC" w:rsidRDefault="00996AF9">
            <w:pPr>
              <w:pStyle w:val="PreformattedText"/>
              <w:pBdr>
                <w:top w:val="single" w:sz="2" w:space="8" w:color="DEDEE3"/>
                <w:left w:val="single" w:sz="2" w:space="8" w:color="DEDEE3"/>
                <w:bottom w:val="single" w:sz="2" w:space="8" w:color="DEDEE3"/>
                <w:right w:val="single" w:sz="2" w:space="8" w:color="DEDEE3"/>
              </w:pBdr>
              <w:shd w:val="clear" w:color="auto" w:fill="F3F3F7"/>
              <w:spacing w:after="150"/>
            </w:pP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>sudo apt-get upgrade</w:t>
            </w:r>
          </w:p>
        </w:tc>
      </w:tr>
    </w:tbl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996AF9">
      <w:pPr>
        <w:pStyle w:val="Standard"/>
        <w:numPr>
          <w:ilvl w:val="0"/>
          <w:numId w:val="2"/>
        </w:numPr>
        <w:rPr>
          <w:rFonts w:ascii="Poppins, 'Open Sans', Helvetica" w:hAnsi="Poppins, 'Open Sans', Helvetica"/>
          <w:color w:val="000000"/>
          <w:sz w:val="26"/>
          <w:szCs w:val="30"/>
        </w:rPr>
      </w:pPr>
      <w:r>
        <w:rPr>
          <w:rFonts w:ascii="Poppins, 'Open Sans', Helvetica" w:hAnsi="Poppins, 'Open Sans', Helvetica"/>
          <w:color w:val="000000"/>
          <w:sz w:val="26"/>
          <w:szCs w:val="30"/>
        </w:rPr>
        <w:t>install the following packages.</w:t>
      </w:r>
    </w:p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PreformattedText"/>
            </w:pP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>sudo apt-get install libjpeg-dev gettext</w:t>
            </w: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 xml:space="preserve"> libmicrohttpd-dev libavformat-dev libavcodec-dev libavutil-dev libswscale-dev libavdevice-dev libwebp-dev mysql-common libmariadbclient18 libpq5</w:t>
            </w:r>
          </w:p>
        </w:tc>
      </w:tr>
    </w:tbl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996AF9">
      <w:pPr>
        <w:pStyle w:val="Standard"/>
        <w:numPr>
          <w:ilvl w:val="0"/>
          <w:numId w:val="2"/>
        </w:numPr>
        <w:rPr>
          <w:rFonts w:ascii="Poppins, 'Open Sans', Helvetica" w:hAnsi="Poppins, 'Open Sans', Helvetica"/>
          <w:color w:val="000000"/>
          <w:sz w:val="26"/>
          <w:szCs w:val="30"/>
        </w:rPr>
      </w:pPr>
      <w:r>
        <w:rPr>
          <w:rFonts w:ascii="Poppins, 'Open Sans', Helvetica" w:hAnsi="Poppins, 'Open Sans', Helvetica"/>
          <w:color w:val="000000"/>
          <w:sz w:val="26"/>
          <w:szCs w:val="30"/>
        </w:rPr>
        <w:t>Install motion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PreformattedText"/>
            </w:pPr>
            <w:r>
              <w:rPr>
                <w:rStyle w:val="SourceText"/>
                <w:rFonts w:ascii="Courier New" w:hAnsi="Courier New"/>
                <w:color w:val="000000"/>
                <w:sz w:val="26"/>
                <w:szCs w:val="30"/>
                <w:shd w:val="clear" w:color="auto" w:fill="FFFF00"/>
              </w:rPr>
              <w:t xml:space="preserve">sudo wget </w:t>
            </w:r>
            <w:hyperlink r:id="rId7" w:history="1">
              <w:r>
                <w:rPr>
                  <w:rStyle w:val="SourceText"/>
                  <w:color w:val="000000"/>
                </w:rPr>
                <w:t>https://github.com/Motion-Project/motion/releases/download/release-4.2.1/pi_stretch_motion_4.2.1-1_armhf.deb</w:t>
              </w:r>
            </w:hyperlink>
          </w:p>
          <w:p w:rsidR="004058BC" w:rsidRDefault="004058BC">
            <w:pPr>
              <w:pStyle w:val="PreformattedText"/>
            </w:pPr>
          </w:p>
          <w:p w:rsidR="004058BC" w:rsidRDefault="00996AF9">
            <w:pPr>
              <w:pStyle w:val="PreformattedText"/>
            </w:pPr>
            <w:r>
              <w:rPr>
                <w:rStyle w:val="SourceText"/>
                <w:rFonts w:ascii="Courier New" w:hAnsi="Courier New"/>
                <w:color w:val="000000"/>
                <w:sz w:val="26"/>
                <w:szCs w:val="30"/>
                <w:shd w:val="clear" w:color="auto" w:fill="FFFF00"/>
              </w:rPr>
              <w:t>sudo dpkg -i pi_stretch_motion_4.2.1-1_armhf.deb</w:t>
            </w:r>
          </w:p>
        </w:tc>
      </w:tr>
    </w:tbl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4058BC">
      <w:pPr>
        <w:pStyle w:val="Standard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4058BC">
      <w:pPr>
        <w:pStyle w:val="Heading3"/>
        <w:rPr>
          <w:rFonts w:ascii="Poppins, 'Open Sans', Helvetica" w:hAnsi="Poppins, 'Open Sans', Helvetica"/>
          <w:bCs w:val="0"/>
          <w:color w:val="000000"/>
          <w:sz w:val="33"/>
          <w:szCs w:val="30"/>
        </w:rPr>
      </w:pPr>
    </w:p>
    <w:p w:rsidR="004058BC" w:rsidRDefault="004058BC">
      <w:pPr>
        <w:pStyle w:val="Heading3"/>
        <w:rPr>
          <w:rFonts w:ascii="Poppins, 'Open Sans', Helvetica" w:hAnsi="Poppins, 'Open Sans', Helvetica"/>
          <w:bCs w:val="0"/>
          <w:color w:val="000000"/>
          <w:sz w:val="33"/>
          <w:szCs w:val="30"/>
        </w:rPr>
      </w:pPr>
    </w:p>
    <w:p w:rsidR="004058BC" w:rsidRDefault="00996AF9">
      <w:pPr>
        <w:pStyle w:val="Heading3"/>
        <w:rPr>
          <w:rFonts w:ascii="Poppins, 'Open Sans', Helvetica" w:hAnsi="Poppins, 'Open Sans', Helvetica"/>
          <w:bCs w:val="0"/>
          <w:color w:val="000000"/>
          <w:sz w:val="33"/>
          <w:szCs w:val="30"/>
        </w:rPr>
      </w:pPr>
      <w:r>
        <w:rPr>
          <w:rFonts w:ascii="Poppins, 'Open Sans', Helvetica" w:hAnsi="Poppins, 'Open Sans', Helvetica"/>
          <w:bCs w:val="0"/>
          <w:color w:val="000000"/>
          <w:sz w:val="33"/>
          <w:szCs w:val="30"/>
        </w:rPr>
        <w:t>Configuring Motion</w:t>
      </w:r>
    </w:p>
    <w:p w:rsidR="004058BC" w:rsidRDefault="004058BC">
      <w:pPr>
        <w:pStyle w:val="Textbody"/>
        <w:rPr>
          <w:color w:val="00000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PreformattedText"/>
            </w:pP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lastRenderedPageBreak/>
              <w:t>sudo nano /etc/motion/motion</w:t>
            </w: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>.conf</w:t>
            </w:r>
          </w:p>
        </w:tc>
      </w:tr>
    </w:tbl>
    <w:p w:rsidR="004058BC" w:rsidRDefault="004058BC">
      <w:pPr>
        <w:pStyle w:val="Textbody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4058BC">
      <w:pPr>
        <w:pStyle w:val="Textbody"/>
        <w:rPr>
          <w:rFonts w:ascii="Poppins, 'Open Sans', Helvetica" w:hAnsi="Poppins, 'Open Sans', Helvetica"/>
          <w:color w:val="000000"/>
          <w:sz w:val="26"/>
          <w:szCs w:val="30"/>
        </w:rPr>
      </w:pPr>
    </w:p>
    <w:p w:rsidR="004058BC" w:rsidRDefault="00996AF9">
      <w:pPr>
        <w:pStyle w:val="Textbody"/>
        <w:numPr>
          <w:ilvl w:val="0"/>
          <w:numId w:val="3"/>
        </w:numPr>
        <w:rPr>
          <w:rFonts w:ascii="Poppins, 'Open Sans', Helvetica" w:hAnsi="Poppins, 'Open Sans', Helvetica"/>
          <w:color w:val="000000"/>
          <w:sz w:val="26"/>
          <w:szCs w:val="30"/>
        </w:rPr>
      </w:pPr>
      <w:r>
        <w:rPr>
          <w:rFonts w:ascii="Poppins, 'Open Sans', Helvetica" w:hAnsi="Poppins, 'Open Sans', Helvetica"/>
          <w:color w:val="000000"/>
          <w:sz w:val="26"/>
          <w:szCs w:val="30"/>
        </w:rPr>
        <w:t>Find the following lines and update them to the following.</w:t>
      </w:r>
    </w:p>
    <w:p w:rsidR="004058BC" w:rsidRDefault="00996AF9">
      <w:pPr>
        <w:pStyle w:val="Textbody"/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daemon on</w:t>
      </w:r>
    </w:p>
    <w:p w:rsidR="004058BC" w:rsidRDefault="00996AF9">
      <w:pPr>
        <w:pStyle w:val="Textbody"/>
        <w:numPr>
          <w:ilvl w:val="0"/>
          <w:numId w:val="4"/>
        </w:numPr>
        <w:shd w:val="clear" w:color="auto" w:fill="FFFFFF"/>
        <w:spacing w:after="0" w:line="390" w:lineRule="atLeast"/>
        <w:ind w:left="0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stream_localhost off</w:t>
      </w:r>
    </w:p>
    <w:p w:rsidR="004058BC" w:rsidRDefault="00996AF9">
      <w:pPr>
        <w:pStyle w:val="Heading3"/>
        <w:rPr>
          <w:color w:val="000000"/>
          <w:shd w:val="clear" w:color="auto" w:fill="CCFF00"/>
        </w:rPr>
      </w:pPr>
      <w:r>
        <w:rPr>
          <w:color w:val="000000"/>
          <w:shd w:val="clear" w:color="auto" w:fill="CCFF00"/>
        </w:rPr>
        <w:t>Change the following two lines from on to off if you’re having issues with the stream freezing whenever motion occurs.</w:t>
      </w:r>
    </w:p>
    <w:p w:rsidR="004058BC" w:rsidRDefault="00996AF9">
      <w:pPr>
        <w:pStyle w:val="Textbody"/>
        <w:numPr>
          <w:ilvl w:val="0"/>
          <w:numId w:val="5"/>
        </w:numPr>
        <w:shd w:val="clear" w:color="auto" w:fill="FFFFFF"/>
        <w:spacing w:after="0" w:line="390" w:lineRule="atLeast"/>
        <w:ind w:left="0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picture_output off</w:t>
      </w:r>
    </w:p>
    <w:p w:rsidR="004058BC" w:rsidRDefault="00996AF9">
      <w:pPr>
        <w:pStyle w:val="Textbody"/>
        <w:numPr>
          <w:ilvl w:val="0"/>
          <w:numId w:val="5"/>
        </w:numPr>
        <w:shd w:val="clear" w:color="auto" w:fill="FFFFFF"/>
        <w:spacing w:after="0" w:line="390" w:lineRule="atLeast"/>
        <w:ind w:left="0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movie_output off</w:t>
      </w:r>
    </w:p>
    <w:p w:rsidR="004058BC" w:rsidRDefault="004058BC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</w:p>
    <w:p w:rsidR="004058BC" w:rsidRDefault="00996AF9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2. setup daemon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PreformattedText"/>
            </w:pP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>sudo nano /etc/default/motion</w:t>
            </w:r>
          </w:p>
        </w:tc>
      </w:tr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PreformattedText"/>
            </w:pPr>
            <w:r>
              <w:rPr>
                <w:rStyle w:val="SourceText"/>
                <w:rFonts w:ascii="Courier New" w:hAnsi="Courier New"/>
                <w:color w:val="000000"/>
                <w:sz w:val="21"/>
                <w:shd w:val="clear" w:color="auto" w:fill="FFFF00"/>
              </w:rPr>
              <w:t>start_motion_daemon=yes</w:t>
            </w:r>
          </w:p>
        </w:tc>
      </w:tr>
    </w:tbl>
    <w:p w:rsidR="004058BC" w:rsidRDefault="00996AF9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 xml:space="preserve"> </w:t>
      </w:r>
    </w:p>
    <w:p w:rsidR="004058BC" w:rsidRDefault="004058BC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</w:p>
    <w:p w:rsidR="004058BC" w:rsidRDefault="00996AF9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3. Starting</w:t>
      </w:r>
    </w:p>
    <w:p w:rsidR="004058BC" w:rsidRDefault="00996AF9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TableContents"/>
              <w:rPr>
                <w:rFonts w:ascii="Poppins, 'Open Sans', Helvetica" w:hAnsi="Poppins, 'Open Sans', Helvetica"/>
                <w:color w:val="000000"/>
                <w:shd w:val="clear" w:color="auto" w:fill="FFFF00"/>
              </w:rPr>
            </w:pPr>
            <w:r>
              <w:rPr>
                <w:rFonts w:ascii="Poppins, 'Open Sans', Helvetica" w:hAnsi="Poppins, 'Open Sans', Helvetica"/>
                <w:color w:val="000000"/>
                <w:shd w:val="clear" w:color="auto" w:fill="FFFF00"/>
              </w:rPr>
              <w:t>Sudo service motion start</w:t>
            </w:r>
          </w:p>
        </w:tc>
      </w:tr>
    </w:tbl>
    <w:p w:rsidR="004058BC" w:rsidRDefault="004058BC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</w:p>
    <w:p w:rsidR="004058BC" w:rsidRDefault="00996AF9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  <w:r>
        <w:rPr>
          <w:rFonts w:ascii="Poppins, 'Open Sans', Helvetica" w:hAnsi="Poppins, 'Open Sans', Helvetica"/>
          <w:color w:val="000000"/>
        </w:rPr>
        <w:t>4. type in your ip and :8081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058BC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58BC" w:rsidRDefault="00996AF9">
            <w:pPr>
              <w:pStyle w:val="TableContents"/>
              <w:rPr>
                <w:rFonts w:ascii="Poppins, 'Open Sans', Helvetica" w:hAnsi="Poppins, 'Open Sans', Helvetica"/>
                <w:color w:val="000000"/>
                <w:shd w:val="clear" w:color="auto" w:fill="FFFF00"/>
              </w:rPr>
            </w:pPr>
            <w:r>
              <w:rPr>
                <w:rFonts w:ascii="Poppins, 'Open Sans', Helvetica" w:hAnsi="Poppins, 'Open Sans', Helvetica"/>
                <w:color w:val="000000"/>
                <w:shd w:val="clear" w:color="auto" w:fill="FFFF00"/>
              </w:rPr>
              <w:t>192.168.1.125:8081</w:t>
            </w:r>
          </w:p>
        </w:tc>
      </w:tr>
    </w:tbl>
    <w:p w:rsidR="004058BC" w:rsidRDefault="004058BC">
      <w:pPr>
        <w:pStyle w:val="Textbody"/>
        <w:shd w:val="clear" w:color="auto" w:fill="FFFFFF"/>
        <w:spacing w:after="0" w:line="390" w:lineRule="atLeast"/>
        <w:rPr>
          <w:rFonts w:ascii="Poppins, 'Open Sans', Helvetica" w:hAnsi="Poppins, 'Open Sans', Helvetica"/>
          <w:color w:val="000000"/>
        </w:rPr>
      </w:pPr>
    </w:p>
    <w:p w:rsidR="004058BC" w:rsidRDefault="00996AF9">
      <w:pPr>
        <w:pStyle w:val="Textbody"/>
        <w:shd w:val="clear" w:color="auto" w:fill="FFFFFF"/>
        <w:spacing w:after="0" w:line="390" w:lineRule="atLeast"/>
      </w:pPr>
      <w:r>
        <w:rPr>
          <w:rFonts w:ascii="Poppins, 'Open Sans', Helvetica" w:hAnsi="Poppins, 'Open Sans', Helvetica"/>
          <w:color w:val="000000"/>
        </w:rPr>
        <w:t xml:space="preserve">Remember: Wire Guard here might be your best friend </w:t>
      </w:r>
      <w:r>
        <w:rPr>
          <w:rFonts w:ascii="Wingdings" w:eastAsia="Wingdings" w:hAnsi="Wingdings" w:cs="Wingdings"/>
          <w:color w:val="000000"/>
        </w:rPr>
        <w:t></w:t>
      </w:r>
    </w:p>
    <w:sectPr w:rsidR="004058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AF9" w:rsidRDefault="00996AF9">
      <w:r>
        <w:separator/>
      </w:r>
    </w:p>
  </w:endnote>
  <w:endnote w:type="continuationSeparator" w:id="0">
    <w:p w:rsidR="00996AF9" w:rsidRDefault="00996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FreeSerif">
    <w:altName w:val="Times New Roman"/>
    <w:charset w:val="00"/>
    <w:family w:val="auto"/>
    <w:pitch w:val="variable"/>
  </w:font>
  <w:font w:name="Poppins, 'Open Sans', Helvetic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AF9" w:rsidRDefault="00996AF9">
      <w:r>
        <w:rPr>
          <w:color w:val="000000"/>
        </w:rPr>
        <w:separator/>
      </w:r>
    </w:p>
  </w:footnote>
  <w:footnote w:type="continuationSeparator" w:id="0">
    <w:p w:rsidR="00996AF9" w:rsidRDefault="00996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FCA"/>
    <w:multiLevelType w:val="multilevel"/>
    <w:tmpl w:val="36D875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FA80265"/>
    <w:multiLevelType w:val="multilevel"/>
    <w:tmpl w:val="F8E0648C"/>
    <w:lvl w:ilvl="0">
      <w:numFmt w:val="bullet"/>
      <w:lvlText w:val="•"/>
      <w:lvlJc w:val="left"/>
      <w:pPr>
        <w:ind w:left="72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213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84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54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425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96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66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37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708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D081471"/>
    <w:multiLevelType w:val="multilevel"/>
    <w:tmpl w:val="CC764A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4FAF33E2"/>
    <w:multiLevelType w:val="multilevel"/>
    <w:tmpl w:val="36362EB6"/>
    <w:lvl w:ilvl="0">
      <w:numFmt w:val="bullet"/>
      <w:lvlText w:val="•"/>
      <w:lvlJc w:val="left"/>
      <w:pPr>
        <w:ind w:left="108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249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320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90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461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532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602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73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744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50A352F1"/>
    <w:multiLevelType w:val="multilevel"/>
    <w:tmpl w:val="6732611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058BC"/>
    <w:rsid w:val="004058BC"/>
    <w:rsid w:val="00453CC6"/>
    <w:rsid w:val="0099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99DEA-0764-46AF-B7C7-9BB8539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tion-Project/motion/releases/download/release-4.2.1/pi_stretch_motion_4.2.1-1_armhf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Mercer</dc:creator>
  <cp:lastModifiedBy>EPSB</cp:lastModifiedBy>
  <cp:revision>2</cp:revision>
  <dcterms:created xsi:type="dcterms:W3CDTF">2019-05-27T19:42:00Z</dcterms:created>
  <dcterms:modified xsi:type="dcterms:W3CDTF">2019-05-27T19:42:00Z</dcterms:modified>
</cp:coreProperties>
</file>